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3889D" w14:textId="77777777" w:rsidR="008E067E" w:rsidRDefault="000D0DDF">
      <w:pPr>
        <w:pStyle w:val="Titolo"/>
        <w:jc w:val="center"/>
      </w:pPr>
      <w:r>
        <w:t>Domande</w:t>
      </w:r>
      <w:r>
        <w:t xml:space="preserve"> per i più piccoli</w:t>
      </w:r>
    </w:p>
    <w:p w14:paraId="241CD623" w14:textId="77777777" w:rsidR="008E067E" w:rsidRDefault="008E067E">
      <w:pPr>
        <w:pStyle w:val="Corpo"/>
        <w:rPr>
          <w:sz w:val="30"/>
          <w:szCs w:val="30"/>
        </w:rPr>
      </w:pPr>
    </w:p>
    <w:p w14:paraId="014FD429" w14:textId="77777777" w:rsidR="008E067E" w:rsidRDefault="008E067E">
      <w:pPr>
        <w:pStyle w:val="Corpo"/>
        <w:rPr>
          <w:sz w:val="30"/>
          <w:szCs w:val="30"/>
        </w:rPr>
      </w:pPr>
    </w:p>
    <w:p w14:paraId="6E8ADB65" w14:textId="77777777" w:rsidR="008E067E" w:rsidRDefault="000D0DDF">
      <w:pPr>
        <w:pStyle w:val="Corpo"/>
        <w:rPr>
          <w:sz w:val="30"/>
          <w:szCs w:val="30"/>
        </w:rPr>
      </w:pPr>
      <w:r>
        <w:rPr>
          <w:sz w:val="30"/>
          <w:szCs w:val="30"/>
        </w:rPr>
        <w:t>Parte 1:</w:t>
      </w:r>
    </w:p>
    <w:p w14:paraId="600F9BDD" w14:textId="77777777" w:rsidR="008E067E" w:rsidRDefault="000D0DDF">
      <w:pPr>
        <w:pStyle w:val="Corpo"/>
        <w:numPr>
          <w:ilvl w:val="0"/>
          <w:numId w:val="2"/>
        </w:numPr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Cosa ha scritto dante?</w:t>
      </w:r>
    </w:p>
    <w:p w14:paraId="51DB6159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a.) La roba</w:t>
      </w:r>
    </w:p>
    <w:p w14:paraId="68327B08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b.) </w:t>
      </w:r>
      <w:r w:rsidRPr="00146156">
        <w:rPr>
          <w:sz w:val="30"/>
          <w:szCs w:val="30"/>
          <w:highlight w:val="yellow"/>
        </w:rPr>
        <w:t>Divina Commedia</w:t>
      </w:r>
    </w:p>
    <w:p w14:paraId="73A6CABA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Il Canzoniere</w:t>
      </w:r>
    </w:p>
    <w:p w14:paraId="60BC4631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d.) il Milione</w:t>
      </w:r>
    </w:p>
    <w:p w14:paraId="31DDB2F9" w14:textId="77777777" w:rsidR="008E067E" w:rsidRDefault="008E067E">
      <w:pPr>
        <w:pStyle w:val="Corpo"/>
        <w:spacing w:line="360" w:lineRule="auto"/>
        <w:rPr>
          <w:sz w:val="30"/>
          <w:szCs w:val="30"/>
        </w:rPr>
      </w:pPr>
    </w:p>
    <w:p w14:paraId="2127C6E3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2. Chi è la guida di Dante durante il suo cammino?</w:t>
      </w:r>
    </w:p>
    <w:p w14:paraId="0E05B06F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a.) Enea</w:t>
      </w:r>
    </w:p>
    <w:p w14:paraId="0B4E4E1F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b.) Guido </w:t>
      </w:r>
    </w:p>
    <w:p w14:paraId="5617ACCA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c.) </w:t>
      </w:r>
      <w:r w:rsidRPr="00146156">
        <w:rPr>
          <w:sz w:val="30"/>
          <w:szCs w:val="30"/>
          <w:highlight w:val="yellow"/>
        </w:rPr>
        <w:t>Virgilio</w:t>
      </w:r>
    </w:p>
    <w:p w14:paraId="654C9DB1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d.) Omero</w:t>
      </w:r>
    </w:p>
    <w:p w14:paraId="474A871C" w14:textId="77777777" w:rsidR="008E067E" w:rsidRDefault="008E067E">
      <w:pPr>
        <w:pStyle w:val="Corpo"/>
        <w:spacing w:line="360" w:lineRule="auto"/>
        <w:rPr>
          <w:sz w:val="30"/>
          <w:szCs w:val="30"/>
        </w:rPr>
      </w:pPr>
    </w:p>
    <w:p w14:paraId="112E2806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 xml:space="preserve">3. Chi era la donna amata da Dante? </w:t>
      </w:r>
    </w:p>
    <w:p w14:paraId="32C22268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 xml:space="preserve">a.) </w:t>
      </w:r>
      <w:r w:rsidRPr="005F50BC">
        <w:rPr>
          <w:sz w:val="30"/>
          <w:szCs w:val="30"/>
          <w:highlight w:val="yellow"/>
        </w:rPr>
        <w:t>Beatrice</w:t>
      </w:r>
    </w:p>
    <w:p w14:paraId="5CAEBA69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b.) Gemma</w:t>
      </w:r>
    </w:p>
    <w:p w14:paraId="363224B0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Laura</w:t>
      </w:r>
    </w:p>
    <w:p w14:paraId="3CB645E9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d.) Benedetta</w:t>
      </w:r>
    </w:p>
    <w:p w14:paraId="37A4CA8B" w14:textId="77777777" w:rsidR="008E067E" w:rsidRDefault="008E067E">
      <w:pPr>
        <w:pStyle w:val="Corpo"/>
        <w:spacing w:line="360" w:lineRule="auto"/>
        <w:rPr>
          <w:sz w:val="30"/>
          <w:szCs w:val="30"/>
        </w:rPr>
      </w:pPr>
    </w:p>
    <w:p w14:paraId="47FB1A9A" w14:textId="5647B1B8" w:rsidR="008E067E" w:rsidRPr="005F50BC" w:rsidRDefault="000D0DDF">
      <w:pPr>
        <w:pStyle w:val="Corpo"/>
        <w:spacing w:line="360" w:lineRule="auto"/>
        <w:rPr>
          <w:color w:val="F91E00" w:themeColor="accent5" w:themeShade="BF"/>
          <w:sz w:val="30"/>
          <w:szCs w:val="30"/>
        </w:rPr>
      </w:pPr>
      <w:r>
        <w:rPr>
          <w:sz w:val="30"/>
          <w:szCs w:val="30"/>
        </w:rPr>
        <w:t>4. Chi era Caronte?</w:t>
      </w:r>
      <w:r w:rsidR="005F50BC">
        <w:rPr>
          <w:color w:val="F91E00" w:themeColor="accent5" w:themeShade="BF"/>
          <w:sz w:val="30"/>
          <w:szCs w:val="30"/>
        </w:rPr>
        <w:t xml:space="preserve"> Traghettatore delle anime</w:t>
      </w:r>
    </w:p>
    <w:p w14:paraId="07385333" w14:textId="76FCA1E4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5. Chi incontra Dante nel Limbo?</w:t>
      </w:r>
      <w:r w:rsidR="005F50BC">
        <w:rPr>
          <w:sz w:val="30"/>
          <w:szCs w:val="30"/>
        </w:rPr>
        <w:t xml:space="preserve"> </w:t>
      </w:r>
      <w:r w:rsidR="005F50BC" w:rsidRPr="005F50BC">
        <w:rPr>
          <w:color w:val="F91E00" w:themeColor="accent5" w:themeShade="BF"/>
          <w:sz w:val="30"/>
          <w:szCs w:val="30"/>
        </w:rPr>
        <w:t>I grandi poeti</w:t>
      </w:r>
    </w:p>
    <w:p w14:paraId="16DC896C" w14:textId="1920A4A6" w:rsidR="008E067E" w:rsidRPr="005F50BC" w:rsidRDefault="000D0DDF">
      <w:pPr>
        <w:pStyle w:val="Corpo"/>
        <w:spacing w:line="360" w:lineRule="auto"/>
        <w:rPr>
          <w:color w:val="F91E00" w:themeColor="accent5" w:themeShade="BF"/>
          <w:sz w:val="30"/>
          <w:szCs w:val="30"/>
        </w:rPr>
      </w:pPr>
      <w:r>
        <w:rPr>
          <w:sz w:val="30"/>
          <w:szCs w:val="30"/>
        </w:rPr>
        <w:t>6. Cos’era il castello dei magni?</w:t>
      </w:r>
      <w:r w:rsidR="000E16EF">
        <w:rPr>
          <w:color w:val="F91E00" w:themeColor="accent5" w:themeShade="BF"/>
          <w:sz w:val="30"/>
          <w:szCs w:val="30"/>
        </w:rPr>
        <w:t xml:space="preserve"> Un castello che era la sede di tutte le persone colte non battezzate</w:t>
      </w:r>
    </w:p>
    <w:p w14:paraId="2590A910" w14:textId="42AEBA9B" w:rsidR="008E067E" w:rsidRPr="00675104" w:rsidRDefault="000D0DDF">
      <w:pPr>
        <w:pStyle w:val="Corpo"/>
        <w:spacing w:line="360" w:lineRule="auto"/>
        <w:rPr>
          <w:color w:val="F91E00" w:themeColor="accent5" w:themeShade="BF"/>
          <w:sz w:val="30"/>
          <w:szCs w:val="30"/>
        </w:rPr>
      </w:pPr>
      <w:r>
        <w:rPr>
          <w:sz w:val="30"/>
          <w:szCs w:val="30"/>
        </w:rPr>
        <w:t>7.Qual era la pena attribuita agli eretici?</w:t>
      </w:r>
      <w:r w:rsidR="000E16EF">
        <w:rPr>
          <w:sz w:val="30"/>
          <w:szCs w:val="30"/>
        </w:rPr>
        <w:t xml:space="preserve"> </w:t>
      </w:r>
      <w:r w:rsidR="00675104">
        <w:rPr>
          <w:color w:val="F91E00" w:themeColor="accent5" w:themeShade="BF"/>
          <w:sz w:val="30"/>
          <w:szCs w:val="30"/>
        </w:rPr>
        <w:t xml:space="preserve">Non essere ricordati dagli altri, correre dietro una bandiera bianca e </w:t>
      </w:r>
      <w:r w:rsidR="00881206">
        <w:rPr>
          <w:color w:val="F91E00" w:themeColor="accent5" w:themeShade="BF"/>
          <w:sz w:val="30"/>
          <w:szCs w:val="30"/>
        </w:rPr>
        <w:t>essere stimolati da mosconi e vermi</w:t>
      </w:r>
    </w:p>
    <w:p w14:paraId="39B28076" w14:textId="10609FFD" w:rsidR="008E067E" w:rsidRPr="00881206" w:rsidRDefault="000D0DDF">
      <w:pPr>
        <w:pStyle w:val="Corpo"/>
        <w:spacing w:line="360" w:lineRule="auto"/>
        <w:rPr>
          <w:color w:val="F91E00" w:themeColor="accent5" w:themeShade="BF"/>
          <w:sz w:val="30"/>
          <w:szCs w:val="30"/>
        </w:rPr>
      </w:pPr>
      <w:r>
        <w:rPr>
          <w:sz w:val="30"/>
          <w:szCs w:val="30"/>
        </w:rPr>
        <w:t>8. Chi erano in vita i golosi?</w:t>
      </w:r>
      <w:r w:rsidR="00881206">
        <w:rPr>
          <w:color w:val="F91E00" w:themeColor="accent5" w:themeShade="BF"/>
          <w:sz w:val="30"/>
          <w:szCs w:val="30"/>
        </w:rPr>
        <w:t xml:space="preserve"> I golosi erano </w:t>
      </w:r>
      <w:r w:rsidR="00175102">
        <w:rPr>
          <w:color w:val="F91E00" w:themeColor="accent5" w:themeShade="BF"/>
          <w:sz w:val="30"/>
          <w:szCs w:val="30"/>
        </w:rPr>
        <w:t>persone che in vita avevano compiuto il peccato di non saziare mai</w:t>
      </w:r>
    </w:p>
    <w:p w14:paraId="0FF70ACF" w14:textId="1AD8D6AE" w:rsidR="008E067E" w:rsidRDefault="008E067E">
      <w:pPr>
        <w:pStyle w:val="Corpo"/>
        <w:spacing w:line="360" w:lineRule="auto"/>
        <w:rPr>
          <w:sz w:val="30"/>
          <w:szCs w:val="30"/>
        </w:rPr>
      </w:pPr>
    </w:p>
    <w:p w14:paraId="136655CF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>9.Quanti gironi ci sono nell’Inferno?</w:t>
      </w:r>
    </w:p>
    <w:p w14:paraId="57F698ED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lastRenderedPageBreak/>
        <w:tab/>
        <w:t>a.)  VI</w:t>
      </w:r>
    </w:p>
    <w:p w14:paraId="2A5594D0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b.) III</w:t>
      </w:r>
    </w:p>
    <w:p w14:paraId="303ACBCD" w14:textId="77777777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  <w:t>c.) X</w:t>
      </w:r>
    </w:p>
    <w:p w14:paraId="721AA919" w14:textId="0251EB99" w:rsidR="008E067E" w:rsidRDefault="000D0DDF">
      <w:pPr>
        <w:pStyle w:val="Corpo"/>
        <w:spacing w:line="360" w:lineRule="auto"/>
        <w:rPr>
          <w:sz w:val="30"/>
          <w:szCs w:val="30"/>
        </w:rPr>
      </w:pPr>
      <w:r>
        <w:rPr>
          <w:sz w:val="30"/>
          <w:szCs w:val="30"/>
        </w:rPr>
        <w:tab/>
      </w:r>
      <w:proofErr w:type="gramStart"/>
      <w:r w:rsidRPr="000C3965">
        <w:rPr>
          <w:sz w:val="30"/>
          <w:szCs w:val="30"/>
          <w:highlight w:val="yellow"/>
        </w:rPr>
        <w:t>d.)IX</w:t>
      </w:r>
      <w:proofErr w:type="gramEnd"/>
    </w:p>
    <w:p w14:paraId="03D61899" w14:textId="77777777" w:rsidR="008E067E" w:rsidRDefault="000D0DDF">
      <w:pPr>
        <w:pStyle w:val="Corpo"/>
        <w:spacing w:line="360" w:lineRule="auto"/>
      </w:pPr>
      <w:r>
        <w:rPr>
          <w:sz w:val="30"/>
          <w:szCs w:val="30"/>
        </w:rPr>
        <w:tab/>
      </w:r>
    </w:p>
    <w:sectPr w:rsidR="008E067E">
      <w:headerReference w:type="default" r:id="rId7"/>
      <w:footerReference w:type="default" r:id="rId8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2F3A8D" w14:textId="77777777" w:rsidR="00000000" w:rsidRDefault="000D0DDF">
      <w:r>
        <w:separator/>
      </w:r>
    </w:p>
  </w:endnote>
  <w:endnote w:type="continuationSeparator" w:id="0">
    <w:p w14:paraId="52BB0E8B" w14:textId="77777777" w:rsidR="00000000" w:rsidRDefault="000D0D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Helvetica Neue">
    <w:altName w:val="Arial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E985B" w14:textId="77777777" w:rsidR="008E067E" w:rsidRDefault="008E067E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7A6A71" w14:textId="77777777" w:rsidR="00000000" w:rsidRDefault="000D0DDF">
      <w:r>
        <w:separator/>
      </w:r>
    </w:p>
  </w:footnote>
  <w:footnote w:type="continuationSeparator" w:id="0">
    <w:p w14:paraId="75A58348" w14:textId="77777777" w:rsidR="00000000" w:rsidRDefault="000D0DD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AFF3" w14:textId="77777777" w:rsidR="008E067E" w:rsidRDefault="008E067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FA3CD0"/>
    <w:multiLevelType w:val="hybridMultilevel"/>
    <w:tmpl w:val="FFFFFFFF"/>
    <w:numStyleLink w:val="Numerato"/>
  </w:abstractNum>
  <w:abstractNum w:abstractNumId="1" w15:restartNumberingAfterBreak="0">
    <w:nsid w:val="2B215CEB"/>
    <w:multiLevelType w:val="hybridMultilevel"/>
    <w:tmpl w:val="FFFFFFFF"/>
    <w:styleLink w:val="Numerato"/>
    <w:lvl w:ilvl="0" w:tplc="BF522EB0">
      <w:start w:val="1"/>
      <w:numFmt w:val="decimal"/>
      <w:lvlText w:val="%1."/>
      <w:lvlJc w:val="left"/>
      <w:pPr>
        <w:ind w:left="4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22EDBCC">
      <w:start w:val="1"/>
      <w:numFmt w:val="decimal"/>
      <w:lvlText w:val="%2."/>
      <w:lvlJc w:val="left"/>
      <w:pPr>
        <w:ind w:left="8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B7EBC0A">
      <w:start w:val="1"/>
      <w:numFmt w:val="decimal"/>
      <w:lvlText w:val="%3."/>
      <w:lvlJc w:val="left"/>
      <w:pPr>
        <w:ind w:left="12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44B40C42">
      <w:start w:val="1"/>
      <w:numFmt w:val="decimal"/>
      <w:lvlText w:val="%4."/>
      <w:lvlJc w:val="left"/>
      <w:pPr>
        <w:ind w:left="15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3407F54">
      <w:start w:val="1"/>
      <w:numFmt w:val="decimal"/>
      <w:lvlText w:val="%5."/>
      <w:lvlJc w:val="left"/>
      <w:pPr>
        <w:ind w:left="193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D987074">
      <w:start w:val="1"/>
      <w:numFmt w:val="decimal"/>
      <w:lvlText w:val="%6."/>
      <w:lvlJc w:val="left"/>
      <w:pPr>
        <w:ind w:left="229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47A2BF4">
      <w:start w:val="1"/>
      <w:numFmt w:val="decimal"/>
      <w:lvlText w:val="%7."/>
      <w:lvlJc w:val="left"/>
      <w:pPr>
        <w:ind w:left="265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02DF78">
      <w:start w:val="1"/>
      <w:numFmt w:val="decimal"/>
      <w:lvlText w:val="%8."/>
      <w:lvlJc w:val="left"/>
      <w:pPr>
        <w:ind w:left="301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80C034A">
      <w:start w:val="1"/>
      <w:numFmt w:val="decimal"/>
      <w:lvlText w:val="%9."/>
      <w:lvlJc w:val="left"/>
      <w:pPr>
        <w:ind w:left="3371" w:hanging="491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 w16cid:durableId="1694573313">
    <w:abstractNumId w:val="1"/>
  </w:num>
  <w:num w:numId="2" w16cid:durableId="13566137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displayBackgroundShape/>
  <w:proofState w:grammar="clean"/>
  <w:revisionView w:formatting="0" w:inkAnnotations="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067E"/>
    <w:rsid w:val="000C3965"/>
    <w:rsid w:val="000D0DDF"/>
    <w:rsid w:val="000E16EF"/>
    <w:rsid w:val="00146156"/>
    <w:rsid w:val="00175102"/>
    <w:rsid w:val="005F50BC"/>
    <w:rsid w:val="00675104"/>
    <w:rsid w:val="00881206"/>
    <w:rsid w:val="008E0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CC4AE6"/>
  <w15:docId w15:val="{6F54F928-F227-4F41-89ED-82608EDC5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it-IT" w:eastAsia="it-IT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next w:val="Corpo"/>
    <w:uiPriority w:val="10"/>
    <w:qFormat/>
    <w:pPr>
      <w:keepNext/>
    </w:pPr>
    <w:rPr>
      <w:rFonts w:ascii="Helvetica Neue" w:hAnsi="Helvetica Neue" w:cs="Arial Unicode MS"/>
      <w:b/>
      <w:bCs/>
      <w:color w:val="000000"/>
      <w:sz w:val="60"/>
      <w:szCs w:val="60"/>
      <w14:textOutline w14:w="0" w14:cap="flat" w14:cmpd="sng" w14:algn="ctr">
        <w14:noFill/>
        <w14:prstDash w14:val="solid"/>
        <w14:bevel/>
      </w14:textOutline>
    </w:rPr>
  </w:style>
  <w:style w:type="paragraph" w:customStyle="1" w:styleId="Corpo">
    <w:name w:val="Corpo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Numerato">
    <w:name w:val="Numerato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5" Type="http://schemas.openxmlformats.org/officeDocument/2006/relationships/footnotes" Target="footnotes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127</Words>
  <Characters>725</Characters>
  <Application>Microsoft Office Word</Application>
  <DocSecurity>0</DocSecurity>
  <Lines>6</Lines>
  <Paragraphs>1</Paragraphs>
  <ScaleCrop>false</ScaleCrop>
  <Company/>
  <LinksUpToDate>false</LinksUpToDate>
  <CharactersWithSpaces>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Chiara Giacomelli</cp:lastModifiedBy>
  <cp:revision>2</cp:revision>
  <dcterms:created xsi:type="dcterms:W3CDTF">2023-03-14T05:31:00Z</dcterms:created>
  <dcterms:modified xsi:type="dcterms:W3CDTF">2023-03-14T05:31:00Z</dcterms:modified>
</cp:coreProperties>
</file>